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36" w:rsidRPr="005B2AC8" w:rsidRDefault="008B5911" w:rsidP="002A42B6">
      <w:pPr>
        <w:pStyle w:val="ContactInfo"/>
        <w:spacing w:before="0" w:after="40"/>
        <w:rPr>
          <w:sz w:val="20"/>
        </w:rPr>
      </w:pPr>
      <w:r w:rsidRPr="005B2AC8">
        <w:rPr>
          <w:sz w:val="20"/>
        </w:rPr>
        <w:t>9597706192</w:t>
      </w:r>
    </w:p>
    <w:p w:rsidR="00D34031" w:rsidRPr="005B2AC8" w:rsidRDefault="00D34031" w:rsidP="002A42B6">
      <w:pPr>
        <w:pStyle w:val="Email"/>
        <w:spacing w:before="0"/>
        <w:rPr>
          <w:sz w:val="20"/>
        </w:rPr>
      </w:pPr>
      <w:r w:rsidRPr="005B2AC8">
        <w:rPr>
          <w:sz w:val="20"/>
        </w:rPr>
        <w:t>http://github.com/SyedRahaman</w:t>
      </w:r>
    </w:p>
    <w:p w:rsidR="00360C36" w:rsidRPr="005B2AC8" w:rsidRDefault="00C20786" w:rsidP="005B2AC8">
      <w:pPr>
        <w:pStyle w:val="ContactInfo"/>
        <w:rPr>
          <w:sz w:val="20"/>
        </w:rPr>
      </w:pPr>
      <w:r w:rsidRPr="005B2AC8">
        <w:rPr>
          <w:sz w:val="20"/>
        </w:rPr>
        <w:t>syedrahaman02</w:t>
      </w:r>
      <w:r w:rsidR="00854FF9" w:rsidRPr="005B2AC8">
        <w:rPr>
          <w:sz w:val="20"/>
        </w:rPr>
        <w:t>@gmail.com</w:t>
      </w:r>
    </w:p>
    <w:p w:rsidR="00360C36" w:rsidRDefault="00C20786" w:rsidP="001D09F2">
      <w:pPr>
        <w:pStyle w:val="Name"/>
        <w:spacing w:after="100"/>
      </w:pPr>
      <w:r>
        <w:t>Syed rahaman i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1D09F2">
            <w:pPr>
              <w:pStyle w:val="Heading1"/>
              <w:spacing w:after="100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1B1FC4">
        <w:trPr>
          <w:trHeight w:val="2969"/>
        </w:trPr>
        <w:tc>
          <w:tcPr>
            <w:tcW w:w="2250" w:type="dxa"/>
            <w:tcMar>
              <w:right w:w="475" w:type="dxa"/>
            </w:tcMar>
          </w:tcPr>
          <w:p w:rsidR="00360C36" w:rsidRDefault="00854FF9" w:rsidP="001D09F2">
            <w:pPr>
              <w:pStyle w:val="Heading1"/>
              <w:spacing w:after="100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Sacred Heart College, Tirupattur.</w:t>
            </w:r>
          </w:p>
          <w:p w:rsidR="0017620D" w:rsidRPr="005E4B2B" w:rsidRDefault="00505CA6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 obtained</w:t>
            </w:r>
            <w:r w:rsidR="00C20786">
              <w:rPr>
                <w:rFonts w:ascii="Times New Roman" w:hAnsi="Times New Roman" w:cs="Times New Roman"/>
                <w:b/>
              </w:rPr>
              <w:t>:66</w:t>
            </w:r>
            <w:r w:rsidR="001770E7">
              <w:rPr>
                <w:rFonts w:ascii="Times New Roman" w:hAnsi="Times New Roman" w:cs="Times New Roman"/>
                <w:b/>
              </w:rPr>
              <w:t>%</w:t>
            </w:r>
          </w:p>
          <w:p w:rsidR="00505CA6" w:rsidRDefault="00C20786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 w:rsidR="0017620D" w:rsidRPr="005E4B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HSC,</w:t>
            </w:r>
            <w:r w:rsidR="00C343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DonBosco Matric Highe</w:t>
            </w:r>
            <w:r w:rsidR="009245B5">
              <w:rPr>
                <w:rFonts w:ascii="Times New Roman" w:hAnsi="Times New Roman" w:cs="Times New Roman"/>
              </w:rPr>
              <w:t>r Secondary school, Krishnagiri.</w:t>
            </w:r>
          </w:p>
          <w:p w:rsidR="0017620D" w:rsidRPr="00505CA6" w:rsidRDefault="00505CA6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Marks obtained</w:t>
            </w:r>
            <w:r w:rsidR="00C20786">
              <w:rPr>
                <w:rFonts w:ascii="Times New Roman" w:hAnsi="Times New Roman" w:cs="Times New Roman"/>
                <w:b/>
              </w:rPr>
              <w:t>: 69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C20786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="00C3433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TES</w:t>
            </w:r>
            <w:r w:rsidR="00846387" w:rsidRPr="005E4B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Higher Secondary school, Krishnagiri.</w:t>
            </w:r>
          </w:p>
          <w:p w:rsidR="00846387" w:rsidRPr="005E4B2B" w:rsidRDefault="00505CA6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 obtained</w:t>
            </w:r>
            <w:r w:rsidR="00C20786">
              <w:rPr>
                <w:rFonts w:ascii="Times New Roman" w:hAnsi="Times New Roman" w:cs="Times New Roman"/>
                <w:b/>
              </w:rPr>
              <w:t>: 64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1B1FC4">
        <w:trPr>
          <w:trHeight w:val="773"/>
        </w:trPr>
        <w:tc>
          <w:tcPr>
            <w:tcW w:w="2250" w:type="dxa"/>
            <w:tcMar>
              <w:right w:w="475" w:type="dxa"/>
            </w:tcMar>
          </w:tcPr>
          <w:p w:rsidR="00360C36" w:rsidRDefault="00263927" w:rsidP="00DA64EA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360C36" w:rsidRDefault="00263927" w:rsidP="00ED045A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20786">
              <w:rPr>
                <w:rFonts w:ascii="Times New Roman" w:hAnsi="Times New Roman" w:cs="Times New Roman"/>
              </w:rPr>
              <w:t xml:space="preserve"> PYTHON,</w:t>
            </w:r>
            <w:r w:rsidR="00ED045A">
              <w:rPr>
                <w:rFonts w:ascii="Times New Roman" w:hAnsi="Times New Roman" w:cs="Times New Roman"/>
              </w:rPr>
              <w:t xml:space="preserve"> </w:t>
            </w:r>
            <w:r w:rsidR="00C20786">
              <w:rPr>
                <w:rFonts w:ascii="Times New Roman" w:hAnsi="Times New Roman" w:cs="Times New Roman"/>
              </w:rPr>
              <w:t>DJANGO</w:t>
            </w:r>
            <w:r w:rsidR="00ED045A">
              <w:rPr>
                <w:rFonts w:ascii="Times New Roman" w:hAnsi="Times New Roman" w:cs="Times New Roman"/>
              </w:rPr>
              <w:t>, C</w:t>
            </w:r>
          </w:p>
          <w:p w:rsidR="00D34031" w:rsidRPr="00C20786" w:rsidRDefault="00D34031" w:rsidP="00ED045A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Control System: </w:t>
            </w:r>
            <w:r>
              <w:rPr>
                <w:rFonts w:ascii="Times New Roman" w:hAnsi="Times New Roman" w:cs="Times New Roman"/>
              </w:rPr>
              <w:t>G</w:t>
            </w:r>
            <w:r w:rsidR="008B5911">
              <w:rPr>
                <w:rFonts w:ascii="Times New Roman" w:hAnsi="Times New Roman" w:cs="Times New Roman"/>
              </w:rPr>
              <w:t>ithub</w:t>
            </w:r>
          </w:p>
        </w:tc>
      </w:tr>
      <w:tr w:rsidR="00360C36" w:rsidTr="001B1FC4">
        <w:trPr>
          <w:trHeight w:val="1151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DA64EA">
            <w:pPr>
              <w:pStyle w:val="Heading1"/>
              <w:spacing w:after="100"/>
              <w:jc w:val="center"/>
              <w:outlineLvl w:val="0"/>
            </w:pPr>
            <w:r>
              <w:t>EXTRA CURRICULAR</w:t>
            </w:r>
          </w:p>
          <w:p w:rsidR="00DA64EA" w:rsidRDefault="00DA64EA" w:rsidP="00DA64EA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C20786" w:rsidRDefault="00DA64EA" w:rsidP="00C20786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  <w:r w:rsidR="00D34031">
              <w:rPr>
                <w:rFonts w:ascii="Times New Roman" w:hAnsi="Times New Roman" w:cs="Times New Roman"/>
              </w:rPr>
              <w:t xml:space="preserve">ganized state level IT </w:t>
            </w:r>
            <w:bookmarkStart w:id="0" w:name="_GoBack"/>
            <w:bookmarkEnd w:id="0"/>
            <w:r w:rsidR="00D34031">
              <w:rPr>
                <w:rFonts w:ascii="Times New Roman" w:hAnsi="Times New Roman" w:cs="Times New Roman"/>
              </w:rPr>
              <w:t>MEET in S</w:t>
            </w:r>
            <w:r>
              <w:rPr>
                <w:rFonts w:ascii="Times New Roman" w:hAnsi="Times New Roman" w:cs="Times New Roman"/>
              </w:rPr>
              <w:t>acred Heart College, Tirupattur</w:t>
            </w:r>
            <w:r w:rsidR="00BD66CB">
              <w:rPr>
                <w:rFonts w:ascii="Times New Roman" w:hAnsi="Times New Roman" w:cs="Times New Roman"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8C6078">
              <w:rPr>
                <w:rFonts w:ascii="Times New Roman" w:hAnsi="Times New Roman" w:cs="Times New Roman"/>
              </w:rPr>
              <w:t>in NSS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1B1FC4">
        <w:trPr>
          <w:trHeight w:val="953"/>
        </w:trPr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1D09F2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1770E7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designing</w:t>
            </w:r>
          </w:p>
          <w:p w:rsidR="001F2A61" w:rsidRPr="00C20786" w:rsidRDefault="00C20786" w:rsidP="00C20786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20786">
              <w:rPr>
                <w:rFonts w:ascii="Times New Roman" w:hAnsi="Times New Roman" w:cs="Times New Roman"/>
              </w:rPr>
              <w:t xml:space="preserve">                                                               </w:t>
            </w:r>
          </w:p>
        </w:tc>
      </w:tr>
      <w:tr w:rsidR="00450420" w:rsidTr="00C3433C">
        <w:trPr>
          <w:trHeight w:val="971"/>
        </w:trPr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450420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C54862" w:rsidRPr="00595E6E" w:rsidRDefault="00F71774" w:rsidP="00595E6E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</w:tc>
      </w:tr>
      <w:tr w:rsidR="00F71774" w:rsidTr="00C3433C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  <w:shd w:val="clear" w:color="auto" w:fill="auto"/>
          </w:tcPr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</w:p>
          <w:p w:rsidR="00643F44" w:rsidRPr="00A253E3" w:rsidRDefault="00643F44" w:rsidP="001D09F2">
            <w:pPr>
              <w:pStyle w:val="Heading1"/>
              <w:spacing w:after="100"/>
              <w:jc w:val="left"/>
              <w:outlineLvl w:val="0"/>
              <w:rPr>
                <w:sz w:val="20"/>
              </w:rPr>
            </w:pPr>
          </w:p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A253E3" w:rsidRDefault="00A253E3" w:rsidP="001D09F2">
            <w:pPr>
              <w:pStyle w:val="Heading1"/>
              <w:spacing w:after="100"/>
              <w:jc w:val="left"/>
              <w:outlineLvl w:val="0"/>
            </w:pPr>
          </w:p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A253E3" w:rsidRDefault="00A253E3" w:rsidP="001D09F2">
            <w:pPr>
              <w:pStyle w:val="Heading1"/>
              <w:spacing w:after="100"/>
              <w:jc w:val="left"/>
              <w:outlineLvl w:val="0"/>
            </w:pPr>
          </w:p>
          <w:p w:rsidR="001B1FC4" w:rsidRDefault="001B1FC4" w:rsidP="001D09F2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1D09F2">
            <w:pPr>
              <w:spacing w:after="100"/>
            </w:pPr>
          </w:p>
          <w:p w:rsidR="0070592F" w:rsidRP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F71774" w:rsidRPr="0070592F" w:rsidRDefault="00F71774" w:rsidP="001D09F2">
            <w:pPr>
              <w:spacing w:after="100"/>
              <w:jc w:val="center"/>
            </w:pPr>
          </w:p>
        </w:tc>
        <w:tc>
          <w:tcPr>
            <w:tcW w:w="783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643F44" w:rsidRPr="001B1FC4" w:rsidRDefault="00643F44" w:rsidP="001B1FC4">
            <w:pPr>
              <w:pStyle w:val="ListParagraph"/>
              <w:numPr>
                <w:ilvl w:val="0"/>
                <w:numId w:val="11"/>
              </w:numPr>
              <w:spacing w:after="10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B1FC4">
              <w:rPr>
                <w:rFonts w:ascii="Times New Roman" w:hAnsi="Times New Roman" w:cs="Times New Roman"/>
              </w:rPr>
              <w:lastRenderedPageBreak/>
              <w:t>Ability t</w:t>
            </w:r>
            <w:r w:rsidR="00B85797">
              <w:rPr>
                <w:rFonts w:ascii="Times New Roman" w:hAnsi="Times New Roman" w:cs="Times New Roman"/>
              </w:rPr>
              <w:t>o deal with people dramatically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A253E3" w:rsidRDefault="001770E7" w:rsidP="00643F44">
            <w:pPr>
              <w:spacing w:after="100"/>
              <w:rPr>
                <w:rFonts w:ascii="Times New Roman" w:hAnsi="Times New Roman" w:cs="Times New Roman"/>
              </w:rPr>
            </w:pPr>
          </w:p>
          <w:p w:rsid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A253E3" w:rsidRDefault="00A253E3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A253E3" w:rsidRPr="00C3433C" w:rsidRDefault="00A253E3" w:rsidP="001770E7">
            <w:pPr>
              <w:pStyle w:val="ListParagraph"/>
              <w:spacing w:after="100"/>
              <w:rPr>
                <w:rFonts w:ascii="Times New Roman" w:hAnsi="Times New Roman" w:cs="Times New Roman"/>
                <w:color w:val="FF0000"/>
              </w:rPr>
            </w:pPr>
          </w:p>
          <w:p w:rsidR="00A253E3" w:rsidRDefault="00A253E3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A253E3" w:rsidRDefault="00A253E3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A253E3" w:rsidRDefault="00A253E3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1B1FC4" w:rsidRPr="001770E7" w:rsidRDefault="001B1FC4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</w:t>
            </w:r>
            <w:r w:rsidR="00D34031">
              <w:rPr>
                <w:rFonts w:ascii="Times New Roman" w:hAnsi="Times New Roman" w:cs="Times New Roman"/>
                <w:b/>
              </w:rPr>
              <w:t>’s</w:t>
            </w:r>
            <w:r w:rsidRPr="00F71774">
              <w:rPr>
                <w:rFonts w:ascii="Times New Roman" w:hAnsi="Times New Roman" w:cs="Times New Roman"/>
                <w:b/>
              </w:rPr>
              <w:t xml:space="preserve"> Name</w:t>
            </w:r>
            <w:r w:rsidR="00D34031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505CA6">
              <w:rPr>
                <w:rFonts w:ascii="Times New Roman" w:hAnsi="Times New Roman" w:cs="Times New Roman"/>
              </w:rPr>
              <w:t xml:space="preserve">   Syed Ibrahim </w:t>
            </w:r>
            <w:r w:rsidR="00D34031">
              <w:rPr>
                <w:rFonts w:ascii="Times New Roman" w:hAnsi="Times New Roman" w:cs="Times New Roman"/>
              </w:rPr>
              <w:t>K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595E6E">
              <w:rPr>
                <w:rFonts w:ascii="Times New Roman" w:hAnsi="Times New Roman" w:cs="Times New Roman"/>
              </w:rPr>
              <w:t>02-08-1997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="00595E6E">
              <w:rPr>
                <w:rFonts w:ascii="Times New Roman" w:hAnsi="Times New Roman" w:cs="Times New Roman"/>
              </w:rPr>
              <w:t>Tamil ,</w:t>
            </w:r>
            <w:r w:rsidRPr="00F71774">
              <w:rPr>
                <w:rFonts w:ascii="Times New Roman" w:hAnsi="Times New Roman" w:cs="Times New Roman"/>
              </w:rPr>
              <w:t xml:space="preserve"> English</w:t>
            </w:r>
            <w:r w:rsidR="00595E6E">
              <w:rPr>
                <w:rFonts w:ascii="Times New Roman" w:hAnsi="Times New Roman" w:cs="Times New Roman"/>
              </w:rPr>
              <w:t>, Urdu &amp; Hindi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595E6E">
              <w:rPr>
                <w:rFonts w:ascii="Times New Roman" w:hAnsi="Times New Roman" w:cs="Times New Roman"/>
              </w:rPr>
              <w:t>ames</w:t>
            </w:r>
            <w:r w:rsidR="00391A6A">
              <w:rPr>
                <w:rFonts w:ascii="Times New Roman" w:hAnsi="Times New Roman" w:cs="Times New Roman"/>
              </w:rPr>
              <w:t>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595E6E">
              <w:rPr>
                <w:rFonts w:ascii="Times New Roman" w:hAnsi="Times New Roman" w:cs="Times New Roman"/>
              </w:rPr>
              <w:t xml:space="preserve">    188B,</w:t>
            </w:r>
            <w:r w:rsidR="00D34031">
              <w:rPr>
                <w:rFonts w:ascii="Times New Roman" w:hAnsi="Times New Roman" w:cs="Times New Roman"/>
              </w:rPr>
              <w:t xml:space="preserve"> London P</w:t>
            </w:r>
            <w:r w:rsidR="00595E6E">
              <w:rPr>
                <w:rFonts w:ascii="Times New Roman" w:hAnsi="Times New Roman" w:cs="Times New Roman"/>
              </w:rPr>
              <w:t>ettai,</w:t>
            </w:r>
            <w:r w:rsidR="00D34031">
              <w:rPr>
                <w:rFonts w:ascii="Times New Roman" w:hAnsi="Times New Roman" w:cs="Times New Roman"/>
              </w:rPr>
              <w:t xml:space="preserve"> </w:t>
            </w:r>
            <w:r w:rsidR="00595E6E">
              <w:rPr>
                <w:rFonts w:ascii="Times New Roman" w:hAnsi="Times New Roman" w:cs="Times New Roman"/>
              </w:rPr>
              <w:t xml:space="preserve"> Krishnagiri</w:t>
            </w:r>
            <w:r>
              <w:rPr>
                <w:rFonts w:ascii="Times New Roman" w:hAnsi="Times New Roman" w:cs="Times New Roman"/>
              </w:rPr>
              <w:t>-dt</w:t>
            </w:r>
            <w:r w:rsidR="00595E6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D34031">
              <w:rPr>
                <w:rFonts w:ascii="Times New Roman" w:hAnsi="Times New Roman" w:cs="Times New Roman"/>
              </w:rPr>
              <w:t>P</w:t>
            </w:r>
            <w:r w:rsidR="00595E6E">
              <w:rPr>
                <w:rFonts w:ascii="Times New Roman" w:hAnsi="Times New Roman" w:cs="Times New Roman"/>
              </w:rPr>
              <w:t>in-635001</w:t>
            </w:r>
            <w:r w:rsidR="00D34031">
              <w:rPr>
                <w:rFonts w:ascii="Times New Roman" w:hAnsi="Times New Roman" w:cs="Times New Roman"/>
              </w:rPr>
              <w:t>.</w:t>
            </w:r>
          </w:p>
          <w:p w:rsidR="00F71774" w:rsidRDefault="00F24BFA" w:rsidP="00C3433C">
            <w:r>
              <w:t xml:space="preserve">  </w:t>
            </w:r>
          </w:p>
        </w:tc>
      </w:tr>
      <w:tr w:rsidR="00391A6A" w:rsidTr="00C3433C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1D09F2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single" w:sz="4" w:space="0" w:color="7E97AD" w:themeColor="accent1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253E3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Krishnagiri</w:t>
      </w:r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C3433C">
      <w:pPr>
        <w:pStyle w:val="Email"/>
        <w:rPr>
          <w:lang w:eastAsia="en-US"/>
        </w:rPr>
      </w:pPr>
      <w:r>
        <w:rPr>
          <w:lang w:eastAsia="en-US"/>
        </w:rPr>
        <w:t xml:space="preserve">                                                                                                                                             </w:t>
      </w:r>
      <w:r w:rsidR="00A253E3">
        <w:rPr>
          <w:lang w:eastAsia="en-US"/>
        </w:rPr>
        <w:t xml:space="preserve">                             </w:t>
      </w:r>
      <w:r>
        <w:rPr>
          <w:lang w:eastAsia="en-US"/>
        </w:rPr>
        <w:t xml:space="preserve"> </w:t>
      </w:r>
      <w:r w:rsidR="00362FFF">
        <w:rPr>
          <w:lang w:eastAsia="en-US"/>
        </w:rPr>
        <w:t>[</w:t>
      </w:r>
      <w:r w:rsidR="00A253E3">
        <w:rPr>
          <w:lang w:eastAsia="en-US"/>
        </w:rPr>
        <w:t>Syed Rahaman I</w:t>
      </w:r>
      <w:r w:rsidR="00837ABE" w:rsidRPr="00362FFF">
        <w:rPr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57" w:rsidRDefault="004A3B57" w:rsidP="00360C36">
      <w:pPr>
        <w:spacing w:after="0" w:line="240" w:lineRule="auto"/>
      </w:pPr>
      <w:r>
        <w:separator/>
      </w:r>
    </w:p>
  </w:endnote>
  <w:endnote w:type="continuationSeparator" w:id="0">
    <w:p w:rsidR="004A3B57" w:rsidRDefault="004A3B57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57" w:rsidRDefault="004A3B57" w:rsidP="00360C36">
      <w:pPr>
        <w:spacing w:after="0" w:line="240" w:lineRule="auto"/>
      </w:pPr>
      <w:r>
        <w:separator/>
      </w:r>
    </w:p>
  </w:footnote>
  <w:footnote w:type="continuationSeparator" w:id="0">
    <w:p w:rsidR="004A3B57" w:rsidRDefault="004A3B57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92A7F"/>
    <w:multiLevelType w:val="hybridMultilevel"/>
    <w:tmpl w:val="EE4ECC5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81E9A"/>
    <w:multiLevelType w:val="hybridMultilevel"/>
    <w:tmpl w:val="88D2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115356"/>
    <w:rsid w:val="0012318D"/>
    <w:rsid w:val="00155E34"/>
    <w:rsid w:val="0017620D"/>
    <w:rsid w:val="001770E7"/>
    <w:rsid w:val="00192B24"/>
    <w:rsid w:val="001B1FC4"/>
    <w:rsid w:val="001D09F2"/>
    <w:rsid w:val="001F2A61"/>
    <w:rsid w:val="00251F39"/>
    <w:rsid w:val="00263927"/>
    <w:rsid w:val="002922B9"/>
    <w:rsid w:val="002A42B6"/>
    <w:rsid w:val="002C0361"/>
    <w:rsid w:val="00315B8F"/>
    <w:rsid w:val="003216CB"/>
    <w:rsid w:val="00360C36"/>
    <w:rsid w:val="00362FFF"/>
    <w:rsid w:val="003833EE"/>
    <w:rsid w:val="00391A6A"/>
    <w:rsid w:val="003C10AE"/>
    <w:rsid w:val="004259B5"/>
    <w:rsid w:val="004468C3"/>
    <w:rsid w:val="00450420"/>
    <w:rsid w:val="004623CF"/>
    <w:rsid w:val="004A3B57"/>
    <w:rsid w:val="004B3CF4"/>
    <w:rsid w:val="004D29D7"/>
    <w:rsid w:val="00505CA6"/>
    <w:rsid w:val="005247E1"/>
    <w:rsid w:val="00595E6E"/>
    <w:rsid w:val="005B2AC8"/>
    <w:rsid w:val="005E4B2B"/>
    <w:rsid w:val="00603071"/>
    <w:rsid w:val="00607331"/>
    <w:rsid w:val="00643F44"/>
    <w:rsid w:val="006D3561"/>
    <w:rsid w:val="006F6F44"/>
    <w:rsid w:val="0070592F"/>
    <w:rsid w:val="00837ABE"/>
    <w:rsid w:val="00846387"/>
    <w:rsid w:val="00854FF9"/>
    <w:rsid w:val="00871DFC"/>
    <w:rsid w:val="00884797"/>
    <w:rsid w:val="008B5911"/>
    <w:rsid w:val="008C6078"/>
    <w:rsid w:val="008D66F3"/>
    <w:rsid w:val="0091294D"/>
    <w:rsid w:val="009245B5"/>
    <w:rsid w:val="009E58A8"/>
    <w:rsid w:val="00A253E3"/>
    <w:rsid w:val="00A44690"/>
    <w:rsid w:val="00A5632C"/>
    <w:rsid w:val="00A62C85"/>
    <w:rsid w:val="00A70ADD"/>
    <w:rsid w:val="00AD2E05"/>
    <w:rsid w:val="00B01DE2"/>
    <w:rsid w:val="00B75788"/>
    <w:rsid w:val="00B85797"/>
    <w:rsid w:val="00B90346"/>
    <w:rsid w:val="00BD66CB"/>
    <w:rsid w:val="00BF637C"/>
    <w:rsid w:val="00C20786"/>
    <w:rsid w:val="00C3433C"/>
    <w:rsid w:val="00C5203F"/>
    <w:rsid w:val="00C54862"/>
    <w:rsid w:val="00C616EA"/>
    <w:rsid w:val="00CB5416"/>
    <w:rsid w:val="00D21C1E"/>
    <w:rsid w:val="00D34031"/>
    <w:rsid w:val="00DA64EA"/>
    <w:rsid w:val="00E22FC1"/>
    <w:rsid w:val="00E3077B"/>
    <w:rsid w:val="00E60359"/>
    <w:rsid w:val="00E910FD"/>
    <w:rsid w:val="00ED045A"/>
    <w:rsid w:val="00F11CFC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2EF31-49F7-4C64-89F0-74726A97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7BE79-F27A-4B99-9ABB-63251661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52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SYED</cp:lastModifiedBy>
  <cp:revision>27</cp:revision>
  <dcterms:created xsi:type="dcterms:W3CDTF">2017-10-03T17:45:00Z</dcterms:created>
  <dcterms:modified xsi:type="dcterms:W3CDTF">2017-10-05T14:16:00Z</dcterms:modified>
</cp:coreProperties>
</file>